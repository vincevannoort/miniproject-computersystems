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E65EB" w:rsidRPr="005162E5" w14:paraId="53458BFD" w14:textId="77777777">
        <w:tc>
          <w:tcPr>
            <w:tcW w:w="965" w:type="dxa"/>
            <w:shd w:val="clear" w:color="auto" w:fill="3A3A3A" w:themeFill="text2"/>
          </w:tcPr>
          <w:p w14:paraId="726051BF" w14:textId="77777777" w:rsidR="006E65EB" w:rsidRDefault="006E65EB">
            <w:pPr>
              <w:spacing w:before="260"/>
            </w:pPr>
          </w:p>
        </w:tc>
        <w:tc>
          <w:tcPr>
            <w:tcW w:w="518" w:type="dxa"/>
          </w:tcPr>
          <w:p w14:paraId="742D0445" w14:textId="77777777" w:rsidR="006E65EB" w:rsidRDefault="006E65EB">
            <w:pPr>
              <w:spacing w:before="260"/>
            </w:pPr>
          </w:p>
        </w:tc>
        <w:tc>
          <w:tcPr>
            <w:tcW w:w="8581" w:type="dxa"/>
          </w:tcPr>
          <w:p w14:paraId="7E09BCE1" w14:textId="77777777" w:rsidR="006E65EB" w:rsidRDefault="00E71FD4">
            <w:pPr>
              <w:pStyle w:val="Titel"/>
            </w:pPr>
            <w:r>
              <w:t>Plan van Aanpak</w:t>
            </w:r>
          </w:p>
          <w:p w14:paraId="56A000A5" w14:textId="77777777" w:rsidR="006E65EB" w:rsidRDefault="00E71FD4" w:rsidP="00E71FD4">
            <w:pPr>
              <w:pStyle w:val="Ondertitel"/>
            </w:pPr>
            <w:r>
              <w:t xml:space="preserve">Opdracht alarm systeem </w:t>
            </w:r>
          </w:p>
        </w:tc>
      </w:tr>
    </w:tbl>
    <w:p w14:paraId="2E183EC8" w14:textId="77777777" w:rsidR="006E65EB" w:rsidRDefault="00E71FD4">
      <w:pPr>
        <w:pStyle w:val="Datum"/>
      </w:pPr>
      <w:r>
        <w:t>31-10-16</w:t>
      </w:r>
    </w:p>
    <w:p w14:paraId="732D3846" w14:textId="77777777" w:rsidR="00E71FD4" w:rsidRPr="00E71FD4" w:rsidRDefault="00E71FD4" w:rsidP="00E71FD4">
      <w:pPr>
        <w:pStyle w:val="Kop1"/>
      </w:pPr>
    </w:p>
    <w:p w14:paraId="28D4C96C" w14:textId="24A72330" w:rsidR="006E65EB" w:rsidRDefault="007347C8">
      <w:pPr>
        <w:pStyle w:val="Kop1"/>
      </w:pPr>
      <w:bookmarkStart w:id="0" w:name="_Toc465778320"/>
      <w:r>
        <w:t>Groepssamenstelling</w:t>
      </w:r>
      <w:bookmarkEnd w:id="0"/>
    </w:p>
    <w:p w14:paraId="3DF78A75" w14:textId="613793E4" w:rsidR="007347C8" w:rsidRDefault="00586686">
      <w:r>
        <w:t xml:space="preserve">Dit is het plan van aanpak opgesteld door groep 2 met de volgende leden, </w:t>
      </w:r>
      <w:r w:rsidR="00764CC5">
        <w:t xml:space="preserve">Diederik Schouten, Harry van Kuik, Jeroen van der Burgt, </w:t>
      </w:r>
      <w:r>
        <w:t>Vince van Noort</w:t>
      </w:r>
      <w:r w:rsidR="00764CC5">
        <w:t xml:space="preserve"> en Wouter van Eden</w:t>
      </w:r>
      <w:r>
        <w:t xml:space="preserve">. </w:t>
      </w:r>
    </w:p>
    <w:p w14:paraId="5520DED2" w14:textId="6758A484" w:rsidR="007347C8" w:rsidRDefault="00D43617">
      <w:r>
        <w:rPr>
          <w:noProof/>
          <w:lang w:eastAsia="nl-NL" w:bidi="ar-SA"/>
        </w:rPr>
        <w:drawing>
          <wp:anchor distT="0" distB="0" distL="114300" distR="114300" simplePos="0" relativeHeight="251658240" behindDoc="0" locked="0" layoutInCell="1" allowOverlap="1" wp14:anchorId="6055CEA8" wp14:editId="6A6258DC">
            <wp:simplePos x="0" y="0"/>
            <wp:positionH relativeFrom="column">
              <wp:posOffset>1053465</wp:posOffset>
            </wp:positionH>
            <wp:positionV relativeFrom="paragraph">
              <wp:posOffset>247650</wp:posOffset>
            </wp:positionV>
            <wp:extent cx="3568065" cy="3568065"/>
            <wp:effectExtent l="0" t="0" r="0" b="0"/>
            <wp:wrapTight wrapText="bothSides">
              <wp:wrapPolygon edited="0">
                <wp:start x="7381" y="3537"/>
                <wp:lineTo x="6304" y="4305"/>
                <wp:lineTo x="4767" y="5843"/>
                <wp:lineTo x="4767" y="6458"/>
                <wp:lineTo x="3537" y="8765"/>
                <wp:lineTo x="3075" y="10148"/>
                <wp:lineTo x="2922" y="11532"/>
                <wp:lineTo x="4305" y="13685"/>
                <wp:lineTo x="5536" y="16145"/>
                <wp:lineTo x="5536" y="16299"/>
                <wp:lineTo x="7534" y="17529"/>
                <wp:lineTo x="7688" y="17837"/>
                <wp:lineTo x="9995" y="17837"/>
                <wp:lineTo x="11686" y="17529"/>
                <wp:lineTo x="15376" y="16607"/>
                <wp:lineTo x="15376" y="16145"/>
                <wp:lineTo x="17068" y="13685"/>
                <wp:lineTo x="18605" y="11225"/>
                <wp:lineTo x="17068" y="5997"/>
                <wp:lineTo x="14300" y="3537"/>
                <wp:lineTo x="7381" y="3537"/>
              </wp:wrapPolygon>
            </wp:wrapTight>
            <wp:docPr id="4" name="Afbeelding 4" descr="../Downloads/apple-touch-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pple-touch-ic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065" cy="356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10FBA" w14:textId="74687B8C" w:rsidR="007347C8" w:rsidRDefault="007347C8"/>
    <w:p w14:paraId="4E9552EC" w14:textId="77777777" w:rsidR="007347C8" w:rsidRDefault="007347C8"/>
    <w:p w14:paraId="519B0758" w14:textId="77777777" w:rsidR="007347C8" w:rsidRDefault="007347C8"/>
    <w:p w14:paraId="43758C1E" w14:textId="77777777" w:rsidR="007347C8" w:rsidRDefault="007347C8"/>
    <w:p w14:paraId="0F8D29E0" w14:textId="77777777" w:rsidR="007347C8" w:rsidRDefault="007347C8"/>
    <w:p w14:paraId="358C3B16" w14:textId="77777777" w:rsidR="007347C8" w:rsidRDefault="007347C8"/>
    <w:p w14:paraId="5FC3841F" w14:textId="77777777" w:rsidR="007347C8" w:rsidRDefault="007347C8"/>
    <w:p w14:paraId="6AB07DE3" w14:textId="77777777" w:rsidR="007347C8" w:rsidRDefault="007347C8"/>
    <w:p w14:paraId="0FDA6B7F" w14:textId="77777777" w:rsidR="007347C8" w:rsidRDefault="007347C8"/>
    <w:p w14:paraId="495AAE8B" w14:textId="77777777" w:rsidR="007347C8" w:rsidRDefault="007347C8"/>
    <w:p w14:paraId="77E15B90" w14:textId="77777777" w:rsidR="007347C8" w:rsidRDefault="007347C8"/>
    <w:p w14:paraId="2AABE89C" w14:textId="77777777" w:rsidR="007347C8" w:rsidRDefault="007347C8"/>
    <w:p w14:paraId="5686628B" w14:textId="77777777" w:rsidR="007347C8" w:rsidRDefault="007347C8"/>
    <w:p w14:paraId="14E1C4D0" w14:textId="732DAACA" w:rsidR="00E71FD4" w:rsidRDefault="007347C8">
      <w:r>
        <w:t xml:space="preserve">Dit document is gebaseerd op een </w:t>
      </w:r>
      <w:r w:rsidR="00143015">
        <w:t>goedgekeurd</w:t>
      </w:r>
      <w:r>
        <w:t xml:space="preserve"> teamcontract. </w:t>
      </w:r>
      <w:r w:rsidR="004B6532">
        <w:t xml:space="preserve"> </w:t>
      </w:r>
    </w:p>
    <w:p w14:paraId="45F83E33" w14:textId="65BA3049" w:rsidR="00E71FD4" w:rsidRDefault="00E71FD4" w:rsidP="00E71FD4">
      <w:bookmarkStart w:id="1" w:name="_Toc254603507"/>
      <w:bookmarkStart w:id="2" w:name="_Toc248814329"/>
    </w:p>
    <w:sdt>
      <w:sdtPr>
        <w:rPr>
          <w:rFonts w:asciiTheme="minorHAnsi" w:eastAsiaTheme="minorEastAsia" w:hAnsiTheme="minorHAnsi" w:cstheme="minorBidi"/>
          <w:b w:val="0"/>
          <w:bCs/>
          <w:color w:val="auto"/>
          <w:sz w:val="20"/>
          <w:szCs w:val="20"/>
        </w:rPr>
        <w:id w:val="302278825"/>
        <w:docPartObj>
          <w:docPartGallery w:val="Table of Contents"/>
          <w:docPartUnique/>
        </w:docPartObj>
      </w:sdtPr>
      <w:sdtEndPr>
        <w:rPr>
          <w:rFonts w:eastAsiaTheme="minorHAnsi"/>
          <w:bCs w:val="0"/>
          <w:caps w:val="0"/>
          <w:noProof/>
          <w:color w:val="3A3A3A" w:themeColor="text2"/>
        </w:rPr>
      </w:sdtEndPr>
      <w:sdtContent>
        <w:p w14:paraId="5F76F887" w14:textId="77777777" w:rsidR="00E71FD4" w:rsidRPr="001A686D" w:rsidRDefault="00E71FD4" w:rsidP="00E71FD4">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5E07186D" w14:textId="77777777" w:rsidR="00764CC5" w:rsidRDefault="00E71FD4">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65778320" w:history="1">
            <w:r w:rsidR="00764CC5" w:rsidRPr="00F4155D">
              <w:rPr>
                <w:rStyle w:val="Hyperlink"/>
                <w:noProof/>
                <w:lang w:bidi="nl-NL"/>
              </w:rPr>
              <w:t>Groepssamenstelling</w:t>
            </w:r>
            <w:r w:rsidR="00764CC5">
              <w:rPr>
                <w:noProof/>
                <w:webHidden/>
              </w:rPr>
              <w:tab/>
            </w:r>
            <w:r w:rsidR="00764CC5">
              <w:rPr>
                <w:noProof/>
                <w:webHidden/>
              </w:rPr>
              <w:fldChar w:fldCharType="begin"/>
            </w:r>
            <w:r w:rsidR="00764CC5">
              <w:rPr>
                <w:noProof/>
                <w:webHidden/>
              </w:rPr>
              <w:instrText xml:space="preserve"> PAGEREF _Toc465778320 \h </w:instrText>
            </w:r>
            <w:r w:rsidR="00764CC5">
              <w:rPr>
                <w:noProof/>
                <w:webHidden/>
              </w:rPr>
            </w:r>
            <w:r w:rsidR="00764CC5">
              <w:rPr>
                <w:noProof/>
                <w:webHidden/>
              </w:rPr>
              <w:fldChar w:fldCharType="separate"/>
            </w:r>
            <w:r w:rsidR="00764CC5">
              <w:rPr>
                <w:noProof/>
                <w:webHidden/>
              </w:rPr>
              <w:t>1</w:t>
            </w:r>
            <w:r w:rsidR="00764CC5">
              <w:rPr>
                <w:noProof/>
                <w:webHidden/>
              </w:rPr>
              <w:fldChar w:fldCharType="end"/>
            </w:r>
          </w:hyperlink>
        </w:p>
        <w:p w14:paraId="5140E424" w14:textId="77777777" w:rsidR="00764CC5" w:rsidRDefault="00764CC5">
          <w:pPr>
            <w:pStyle w:val="Inhopg1"/>
            <w:tabs>
              <w:tab w:val="right" w:leader="dot" w:pos="8240"/>
            </w:tabs>
            <w:rPr>
              <w:b w:val="0"/>
              <w:noProof/>
              <w:sz w:val="24"/>
              <w:szCs w:val="24"/>
            </w:rPr>
          </w:pPr>
          <w:hyperlink w:anchor="_Toc465778321" w:history="1">
            <w:r w:rsidRPr="00F4155D">
              <w:rPr>
                <w:rStyle w:val="Hyperlink"/>
                <w:i/>
                <w:noProof/>
                <w:lang w:bidi="nl-NL"/>
              </w:rPr>
              <w:t>Achtergrond / Inleiding</w:t>
            </w:r>
            <w:r>
              <w:rPr>
                <w:noProof/>
                <w:webHidden/>
              </w:rPr>
              <w:tab/>
            </w:r>
            <w:r>
              <w:rPr>
                <w:noProof/>
                <w:webHidden/>
              </w:rPr>
              <w:fldChar w:fldCharType="begin"/>
            </w:r>
            <w:r>
              <w:rPr>
                <w:noProof/>
                <w:webHidden/>
              </w:rPr>
              <w:instrText xml:space="preserve"> PAGEREF _Toc465778321 \h </w:instrText>
            </w:r>
            <w:r>
              <w:rPr>
                <w:noProof/>
                <w:webHidden/>
              </w:rPr>
            </w:r>
            <w:r>
              <w:rPr>
                <w:noProof/>
                <w:webHidden/>
              </w:rPr>
              <w:fldChar w:fldCharType="separate"/>
            </w:r>
            <w:r>
              <w:rPr>
                <w:noProof/>
                <w:webHidden/>
              </w:rPr>
              <w:t>3</w:t>
            </w:r>
            <w:r>
              <w:rPr>
                <w:noProof/>
                <w:webHidden/>
              </w:rPr>
              <w:fldChar w:fldCharType="end"/>
            </w:r>
          </w:hyperlink>
        </w:p>
        <w:p w14:paraId="417D0B0D" w14:textId="77777777" w:rsidR="00764CC5" w:rsidRDefault="00764CC5">
          <w:pPr>
            <w:pStyle w:val="Inhopg1"/>
            <w:tabs>
              <w:tab w:val="right" w:leader="dot" w:pos="8240"/>
            </w:tabs>
            <w:rPr>
              <w:b w:val="0"/>
              <w:noProof/>
              <w:sz w:val="24"/>
              <w:szCs w:val="24"/>
            </w:rPr>
          </w:pPr>
          <w:hyperlink w:anchor="_Toc465778322" w:history="1">
            <w:r w:rsidRPr="00F4155D">
              <w:rPr>
                <w:rStyle w:val="Hyperlink"/>
                <w:i/>
                <w:noProof/>
                <w:lang w:bidi="nl-NL"/>
              </w:rPr>
              <w:t>De opdracht</w:t>
            </w:r>
            <w:r>
              <w:rPr>
                <w:noProof/>
                <w:webHidden/>
              </w:rPr>
              <w:tab/>
            </w:r>
            <w:r>
              <w:rPr>
                <w:noProof/>
                <w:webHidden/>
              </w:rPr>
              <w:fldChar w:fldCharType="begin"/>
            </w:r>
            <w:r>
              <w:rPr>
                <w:noProof/>
                <w:webHidden/>
              </w:rPr>
              <w:instrText xml:space="preserve"> PAGEREF _Toc465778322 \h </w:instrText>
            </w:r>
            <w:r>
              <w:rPr>
                <w:noProof/>
                <w:webHidden/>
              </w:rPr>
            </w:r>
            <w:r>
              <w:rPr>
                <w:noProof/>
                <w:webHidden/>
              </w:rPr>
              <w:fldChar w:fldCharType="separate"/>
            </w:r>
            <w:r>
              <w:rPr>
                <w:noProof/>
                <w:webHidden/>
              </w:rPr>
              <w:t>4</w:t>
            </w:r>
            <w:r>
              <w:rPr>
                <w:noProof/>
                <w:webHidden/>
              </w:rPr>
              <w:fldChar w:fldCharType="end"/>
            </w:r>
          </w:hyperlink>
        </w:p>
        <w:p w14:paraId="751DC09F" w14:textId="77777777" w:rsidR="00764CC5" w:rsidRDefault="00764CC5">
          <w:pPr>
            <w:pStyle w:val="Inhopg1"/>
            <w:tabs>
              <w:tab w:val="right" w:leader="dot" w:pos="8240"/>
            </w:tabs>
            <w:rPr>
              <w:b w:val="0"/>
              <w:noProof/>
              <w:sz w:val="24"/>
              <w:szCs w:val="24"/>
            </w:rPr>
          </w:pPr>
          <w:hyperlink w:anchor="_Toc465778323" w:history="1">
            <w:r w:rsidRPr="00F4155D">
              <w:rPr>
                <w:rStyle w:val="Hyperlink"/>
                <w:i/>
                <w:noProof/>
                <w:lang w:bidi="nl-NL"/>
              </w:rPr>
              <w:t>Doelstelling en eindresultaat :</w:t>
            </w:r>
            <w:r>
              <w:rPr>
                <w:noProof/>
                <w:webHidden/>
              </w:rPr>
              <w:tab/>
            </w:r>
            <w:r>
              <w:rPr>
                <w:noProof/>
                <w:webHidden/>
              </w:rPr>
              <w:fldChar w:fldCharType="begin"/>
            </w:r>
            <w:r>
              <w:rPr>
                <w:noProof/>
                <w:webHidden/>
              </w:rPr>
              <w:instrText xml:space="preserve"> PAGEREF _Toc465778323 \h </w:instrText>
            </w:r>
            <w:r>
              <w:rPr>
                <w:noProof/>
                <w:webHidden/>
              </w:rPr>
            </w:r>
            <w:r>
              <w:rPr>
                <w:noProof/>
                <w:webHidden/>
              </w:rPr>
              <w:fldChar w:fldCharType="separate"/>
            </w:r>
            <w:r>
              <w:rPr>
                <w:noProof/>
                <w:webHidden/>
              </w:rPr>
              <w:t>5</w:t>
            </w:r>
            <w:r>
              <w:rPr>
                <w:noProof/>
                <w:webHidden/>
              </w:rPr>
              <w:fldChar w:fldCharType="end"/>
            </w:r>
          </w:hyperlink>
        </w:p>
        <w:p w14:paraId="117377DE" w14:textId="77777777" w:rsidR="00764CC5" w:rsidRDefault="00764CC5">
          <w:pPr>
            <w:pStyle w:val="Inhopg1"/>
            <w:tabs>
              <w:tab w:val="right" w:leader="dot" w:pos="8240"/>
            </w:tabs>
            <w:rPr>
              <w:b w:val="0"/>
              <w:noProof/>
              <w:sz w:val="24"/>
              <w:szCs w:val="24"/>
            </w:rPr>
          </w:pPr>
          <w:hyperlink w:anchor="_Toc465778324" w:history="1">
            <w:r w:rsidRPr="00F4155D">
              <w:rPr>
                <w:rStyle w:val="Hyperlink"/>
                <w:i/>
                <w:noProof/>
                <w:lang w:bidi="nl-NL"/>
              </w:rPr>
              <w:t>Randvoorwaarden</w:t>
            </w:r>
            <w:r>
              <w:rPr>
                <w:noProof/>
                <w:webHidden/>
              </w:rPr>
              <w:tab/>
            </w:r>
            <w:r>
              <w:rPr>
                <w:noProof/>
                <w:webHidden/>
              </w:rPr>
              <w:fldChar w:fldCharType="begin"/>
            </w:r>
            <w:r>
              <w:rPr>
                <w:noProof/>
                <w:webHidden/>
              </w:rPr>
              <w:instrText xml:space="preserve"> PAGEREF _Toc465778324 \h </w:instrText>
            </w:r>
            <w:r>
              <w:rPr>
                <w:noProof/>
                <w:webHidden/>
              </w:rPr>
            </w:r>
            <w:r>
              <w:rPr>
                <w:noProof/>
                <w:webHidden/>
              </w:rPr>
              <w:fldChar w:fldCharType="separate"/>
            </w:r>
            <w:r>
              <w:rPr>
                <w:noProof/>
                <w:webHidden/>
              </w:rPr>
              <w:t>6</w:t>
            </w:r>
            <w:r>
              <w:rPr>
                <w:noProof/>
                <w:webHidden/>
              </w:rPr>
              <w:fldChar w:fldCharType="end"/>
            </w:r>
          </w:hyperlink>
        </w:p>
        <w:p w14:paraId="15CA4CE7" w14:textId="77777777" w:rsidR="00764CC5" w:rsidRDefault="00764CC5">
          <w:pPr>
            <w:pStyle w:val="Inhopg1"/>
            <w:tabs>
              <w:tab w:val="right" w:leader="dot" w:pos="8240"/>
            </w:tabs>
            <w:rPr>
              <w:b w:val="0"/>
              <w:noProof/>
              <w:sz w:val="24"/>
              <w:szCs w:val="24"/>
            </w:rPr>
          </w:pPr>
          <w:hyperlink w:anchor="_Toc465778325" w:history="1">
            <w:r w:rsidRPr="00F4155D">
              <w:rPr>
                <w:rStyle w:val="Hyperlink"/>
                <w:i/>
                <w:noProof/>
                <w:lang w:bidi="nl-NL"/>
              </w:rPr>
              <w:t>Aanpak</w:t>
            </w:r>
            <w:r>
              <w:rPr>
                <w:noProof/>
                <w:webHidden/>
              </w:rPr>
              <w:tab/>
            </w:r>
            <w:r>
              <w:rPr>
                <w:noProof/>
                <w:webHidden/>
              </w:rPr>
              <w:fldChar w:fldCharType="begin"/>
            </w:r>
            <w:r>
              <w:rPr>
                <w:noProof/>
                <w:webHidden/>
              </w:rPr>
              <w:instrText xml:space="preserve"> PAGEREF _Toc465778325 \h </w:instrText>
            </w:r>
            <w:r>
              <w:rPr>
                <w:noProof/>
                <w:webHidden/>
              </w:rPr>
            </w:r>
            <w:r>
              <w:rPr>
                <w:noProof/>
                <w:webHidden/>
              </w:rPr>
              <w:fldChar w:fldCharType="separate"/>
            </w:r>
            <w:r>
              <w:rPr>
                <w:noProof/>
                <w:webHidden/>
              </w:rPr>
              <w:t>7</w:t>
            </w:r>
            <w:r>
              <w:rPr>
                <w:noProof/>
                <w:webHidden/>
              </w:rPr>
              <w:fldChar w:fldCharType="end"/>
            </w:r>
          </w:hyperlink>
        </w:p>
        <w:p w14:paraId="09524278" w14:textId="77777777" w:rsidR="00E71FD4" w:rsidRPr="001A686D" w:rsidRDefault="00E71FD4" w:rsidP="00E71FD4">
          <w:pPr>
            <w:rPr>
              <w:sz w:val="20"/>
              <w:szCs w:val="20"/>
            </w:rPr>
          </w:pPr>
          <w:r w:rsidRPr="001A686D">
            <w:rPr>
              <w:bCs/>
              <w:noProof/>
              <w:sz w:val="20"/>
              <w:szCs w:val="20"/>
            </w:rPr>
            <w:fldChar w:fldCharType="end"/>
          </w:r>
        </w:p>
      </w:sdtContent>
    </w:sdt>
    <w:p w14:paraId="33CCB37C" w14:textId="77777777" w:rsidR="00E71FD4" w:rsidRPr="001A686D" w:rsidRDefault="00E71FD4" w:rsidP="00E71FD4">
      <w:pPr>
        <w:pStyle w:val="Kop1"/>
        <w:rPr>
          <w:rFonts w:asciiTheme="minorHAnsi" w:hAnsiTheme="minorHAnsi"/>
          <w:b w:val="0"/>
          <w:i/>
        </w:rPr>
      </w:pPr>
    </w:p>
    <w:p w14:paraId="4F0E773C" w14:textId="77777777" w:rsidR="00E71FD4" w:rsidRPr="001A686D" w:rsidRDefault="00E71FD4" w:rsidP="00E71FD4">
      <w:pPr>
        <w:rPr>
          <w:rFonts w:eastAsiaTheme="majorEastAsia" w:cstheme="majorBidi"/>
          <w:bCs/>
          <w:i/>
          <w:color w:val="3C182E" w:themeColor="accent1" w:themeShade="B5"/>
          <w:sz w:val="32"/>
          <w:szCs w:val="32"/>
        </w:rPr>
      </w:pPr>
      <w:r w:rsidRPr="001A686D">
        <w:rPr>
          <w:i/>
        </w:rPr>
        <w:br w:type="page"/>
      </w:r>
    </w:p>
    <w:p w14:paraId="790114CE" w14:textId="243F6CBA" w:rsidR="00E71FD4" w:rsidRPr="001A686D" w:rsidRDefault="00143015" w:rsidP="00E71FD4">
      <w:pPr>
        <w:pStyle w:val="Kop1"/>
        <w:rPr>
          <w:rFonts w:asciiTheme="minorHAnsi" w:hAnsiTheme="minorHAnsi"/>
          <w:b w:val="0"/>
          <w:i/>
        </w:rPr>
      </w:pPr>
      <w:bookmarkStart w:id="3" w:name="_Toc465778321"/>
      <w:bookmarkEnd w:id="2"/>
      <w:r w:rsidRPr="001A686D">
        <w:rPr>
          <w:rFonts w:asciiTheme="minorHAnsi" w:hAnsiTheme="minorHAnsi"/>
          <w:b w:val="0"/>
          <w:i/>
        </w:rPr>
        <w:lastRenderedPageBreak/>
        <w:t>ACHTERGROND/</w:t>
      </w:r>
      <w:r w:rsidR="00E71FD4" w:rsidRPr="001A686D">
        <w:rPr>
          <w:rFonts w:asciiTheme="minorHAnsi" w:hAnsiTheme="minorHAnsi"/>
          <w:b w:val="0"/>
          <w:i/>
        </w:rPr>
        <w:t>Inleiding</w:t>
      </w:r>
      <w:bookmarkEnd w:id="1"/>
      <w:bookmarkEnd w:id="3"/>
    </w:p>
    <w:p w14:paraId="39882523" w14:textId="77777777" w:rsidR="00E71FD4" w:rsidRDefault="00E71FD4" w:rsidP="00E71FD4"/>
    <w:p w14:paraId="02B0F6CD" w14:textId="578D50B8" w:rsidR="00DB5DC9" w:rsidRDefault="006B2E64" w:rsidP="00E71FD4">
      <w:r>
        <w:t>Voor ons</w:t>
      </w:r>
      <w:r w:rsidR="00143015">
        <w:t xml:space="preserve"> huidig</w:t>
      </w:r>
      <w:r w:rsidR="00F80671">
        <w:t>e</w:t>
      </w:r>
      <w:r>
        <w:t xml:space="preserve"> project vo</w:t>
      </w:r>
      <w:r w:rsidR="008330CC">
        <w:t xml:space="preserve">or het vak Computer Systems </w:t>
      </w:r>
      <w:r>
        <w:t>Networks</w:t>
      </w:r>
      <w:r w:rsidR="00BC51B5">
        <w:t>,</w:t>
      </w:r>
      <w:r>
        <w:t xml:space="preserve"> hebben wij de opdracht gekregen om een beveiligingssysteem te ontwerpen. In dit project is het essentieel om goed gebruik te maken van zowel de software als de hardware. Hierbij is het </w:t>
      </w:r>
      <w:r w:rsidR="00DB5DC9">
        <w:t xml:space="preserve">belangrijk dat de twee goed worden gecombineerd in een passend plaatje. </w:t>
      </w:r>
    </w:p>
    <w:p w14:paraId="2DE6C6DE" w14:textId="5A9508C6" w:rsidR="00DB5DC9" w:rsidRDefault="00DB5DC9" w:rsidP="00E71FD4">
      <w:r>
        <w:t>De primaire focus van dit product is om na een succesvolle realisatie</w:t>
      </w:r>
      <w:r w:rsidR="00BC51B5">
        <w:t>, het product op</w:t>
      </w:r>
      <w:r>
        <w:t xml:space="preserve"> de markt aan te bieden als een beveiligingssysteem dat kan concurreren met andere aanbieders van dezelfde producten.</w:t>
      </w:r>
    </w:p>
    <w:p w14:paraId="37E6E6C6" w14:textId="77777777" w:rsidR="00DB5DC9" w:rsidRDefault="00DB5DC9" w:rsidP="00E71FD4"/>
    <w:p w14:paraId="302FFD97" w14:textId="53F72D8C" w:rsidR="00DB5DC9" w:rsidRDefault="00DB5DC9" w:rsidP="00E71FD4">
      <w:r>
        <w:t>Ik zal hier alle projectgenoten weergeven met een korte samenvatting van de functie die zij uitoefenen binnen het project. Hierbij zal ik niet alleen de taken meegeven die we tijdens de teamovereenkomst hebben afgesproken</w:t>
      </w:r>
      <w:r w:rsidR="00143015">
        <w:t>,</w:t>
      </w:r>
      <w:r>
        <w:t xml:space="preserve"> maar ook de taken die in de realiteit worden uitgevoerd. </w:t>
      </w:r>
    </w:p>
    <w:p w14:paraId="0E45189D" w14:textId="7903F462" w:rsidR="002C793A" w:rsidRPr="00DB5DC9" w:rsidRDefault="002C793A" w:rsidP="00DB5DC9">
      <w:pPr>
        <w:pStyle w:val="Lijstalinea"/>
        <w:numPr>
          <w:ilvl w:val="0"/>
          <w:numId w:val="13"/>
        </w:numPr>
      </w:pPr>
      <w:r w:rsidRPr="00DB5DC9">
        <w:rPr>
          <w:b/>
        </w:rPr>
        <w:t>Wouter van Eden</w:t>
      </w:r>
      <w:r w:rsidRPr="00DB5DC9">
        <w:t xml:space="preserve"> –  </w:t>
      </w:r>
      <w:r w:rsidR="00143015">
        <w:t>Teamleider, v</w:t>
      </w:r>
      <w:r w:rsidR="00DE6F30" w:rsidRPr="00DB5DC9">
        <w:t>oornamelijk</w:t>
      </w:r>
      <w:r w:rsidRPr="00DB5DC9">
        <w:t xml:space="preserve"> bezig met de documentatie</w:t>
      </w:r>
      <w:r w:rsidR="00754E2D">
        <w:t xml:space="preserve">, </w:t>
      </w:r>
      <w:r w:rsidR="00DE6F30">
        <w:t>leidinggeven</w:t>
      </w:r>
      <w:r w:rsidR="00525748" w:rsidRPr="00DB5DC9">
        <w:t xml:space="preserve"> en springt waar nodig in om te helpen. </w:t>
      </w:r>
    </w:p>
    <w:p w14:paraId="4F52BA80" w14:textId="7EEE58A9" w:rsidR="002C793A" w:rsidRPr="00DB5DC9" w:rsidRDefault="002C793A" w:rsidP="00DB5DC9">
      <w:pPr>
        <w:pStyle w:val="Lijstalinea"/>
        <w:numPr>
          <w:ilvl w:val="0"/>
          <w:numId w:val="13"/>
        </w:numPr>
      </w:pPr>
      <w:r w:rsidRPr="00DB5DC9">
        <w:rPr>
          <w:b/>
        </w:rPr>
        <w:t xml:space="preserve">Harry van </w:t>
      </w:r>
      <w:r w:rsidRPr="00DB5DC9">
        <w:rPr>
          <w:b/>
        </w:rPr>
        <w:t>Kuik</w:t>
      </w:r>
      <w:r w:rsidRPr="00DB5DC9">
        <w:t xml:space="preserve"> – Houdt zich voo</w:t>
      </w:r>
      <w:r w:rsidR="00525748" w:rsidRPr="00DB5DC9">
        <w:t xml:space="preserve">rnamelijk bezig met de hardware en de implementatie </w:t>
      </w:r>
      <w:r w:rsidR="006C6F13">
        <w:t>hiervan</w:t>
      </w:r>
      <w:r w:rsidR="00525748" w:rsidRPr="00DB5DC9">
        <w:t>.</w:t>
      </w:r>
    </w:p>
    <w:p w14:paraId="6739AD2E" w14:textId="2E8B6931" w:rsidR="002C793A" w:rsidRPr="00DB5DC9" w:rsidRDefault="002C793A" w:rsidP="00DB5DC9">
      <w:pPr>
        <w:pStyle w:val="Lijstalinea"/>
        <w:numPr>
          <w:ilvl w:val="0"/>
          <w:numId w:val="13"/>
        </w:numPr>
      </w:pPr>
      <w:r w:rsidRPr="00DB5DC9">
        <w:rPr>
          <w:b/>
        </w:rPr>
        <w:t>Diederik Schuiten</w:t>
      </w:r>
      <w:r w:rsidRPr="00DB5DC9">
        <w:t xml:space="preserve"> – Houdt zich voo</w:t>
      </w:r>
      <w:r w:rsidR="00525748" w:rsidRPr="00DB5DC9">
        <w:t xml:space="preserve">rnamelijk bezig met de hardware en het voorbereiden van de presentatie. </w:t>
      </w:r>
    </w:p>
    <w:p w14:paraId="33C99E89" w14:textId="272C839A" w:rsidR="002C793A" w:rsidRPr="00DB5DC9" w:rsidRDefault="002C793A" w:rsidP="00DB5DC9">
      <w:pPr>
        <w:pStyle w:val="Lijstalinea"/>
        <w:numPr>
          <w:ilvl w:val="0"/>
          <w:numId w:val="13"/>
        </w:numPr>
      </w:pPr>
      <w:r w:rsidRPr="00DB5DC9">
        <w:rPr>
          <w:b/>
        </w:rPr>
        <w:t>Jeroen van der Burgt</w:t>
      </w:r>
      <w:r w:rsidRPr="00DB5DC9">
        <w:t xml:space="preserve"> – Houdt zich bezig met programmeren en documenteren</w:t>
      </w:r>
    </w:p>
    <w:p w14:paraId="56DFBC20" w14:textId="40795AB7" w:rsidR="00525748" w:rsidRDefault="002C793A" w:rsidP="00DB5DC9">
      <w:pPr>
        <w:pStyle w:val="Lijstalinea"/>
        <w:numPr>
          <w:ilvl w:val="0"/>
          <w:numId w:val="13"/>
        </w:numPr>
      </w:pPr>
      <w:r w:rsidRPr="00DB5DC9">
        <w:rPr>
          <w:b/>
        </w:rPr>
        <w:t>Vince van Noort</w:t>
      </w:r>
      <w:r w:rsidRPr="00DB5DC9">
        <w:t xml:space="preserve"> – Is voornamelijk bezig met programmeren</w:t>
      </w:r>
      <w:r w:rsidR="00525748" w:rsidRPr="00DB5DC9">
        <w:t xml:space="preserve"> en het grafisch ontwerp van de documenten. </w:t>
      </w:r>
    </w:p>
    <w:p w14:paraId="42E20B4C" w14:textId="77777777" w:rsidR="00DB5DC9" w:rsidRPr="00DB5DC9" w:rsidRDefault="00DB5DC9" w:rsidP="00D43617">
      <w:pPr>
        <w:pStyle w:val="Lijstalinea"/>
      </w:pPr>
    </w:p>
    <w:p w14:paraId="74ED513E" w14:textId="04E984CB" w:rsidR="002C793A" w:rsidRDefault="00525748" w:rsidP="00E71FD4">
      <w:r>
        <w:t xml:space="preserve">De bovenstaande verdeling is tot stand gekomen na het uitvoeren van een vorig project. Hier is gebleken dat we als team zijnde goed functioneren met deze indeling. </w:t>
      </w:r>
      <w:r w:rsidR="001B759E">
        <w:t>Wel hebben we de taken gewijzigd, omdat de interesses van onze groep wel ergens anders liggen dan bij het vorige project.</w:t>
      </w:r>
    </w:p>
    <w:p w14:paraId="0BCDF6A3" w14:textId="77777777" w:rsidR="002C793A" w:rsidRDefault="002C793A" w:rsidP="00E71FD4"/>
    <w:p w14:paraId="154434EC" w14:textId="77777777" w:rsidR="00642F1F" w:rsidRDefault="00642F1F" w:rsidP="00E71FD4"/>
    <w:p w14:paraId="66BBE602" w14:textId="12CC1B70" w:rsidR="00E71FD4" w:rsidRPr="00DD33D0" w:rsidRDefault="00E71FD4" w:rsidP="00E71FD4">
      <w:bookmarkStart w:id="4" w:name="_Toc248814330"/>
      <w:bookmarkStart w:id="5" w:name="_Toc254603508"/>
    </w:p>
    <w:p w14:paraId="5173DB87" w14:textId="2FE20E89" w:rsidR="00E71FD4" w:rsidRDefault="00E71FD4" w:rsidP="00E71FD4">
      <w:pPr>
        <w:pStyle w:val="Kop1"/>
        <w:rPr>
          <w:rFonts w:asciiTheme="minorHAnsi" w:hAnsiTheme="minorHAnsi"/>
          <w:b w:val="0"/>
          <w:i/>
        </w:rPr>
      </w:pPr>
      <w:bookmarkStart w:id="6" w:name="_Toc248814331"/>
      <w:bookmarkStart w:id="7" w:name="_Toc254603509"/>
      <w:bookmarkStart w:id="8" w:name="_Toc465778322"/>
      <w:bookmarkEnd w:id="4"/>
      <w:bookmarkEnd w:id="5"/>
      <w:r w:rsidRPr="001A686D">
        <w:rPr>
          <w:rFonts w:asciiTheme="minorHAnsi" w:hAnsiTheme="minorHAnsi"/>
          <w:b w:val="0"/>
          <w:i/>
        </w:rPr>
        <w:lastRenderedPageBreak/>
        <w:t>De opdracht</w:t>
      </w:r>
      <w:bookmarkEnd w:id="6"/>
      <w:bookmarkEnd w:id="7"/>
      <w:bookmarkEnd w:id="8"/>
    </w:p>
    <w:p w14:paraId="64B9AD19" w14:textId="77777777" w:rsidR="00E71FD4" w:rsidRPr="00C14CE8" w:rsidRDefault="00E71FD4" w:rsidP="00E71FD4">
      <w:pPr>
        <w:rPr>
          <w:color w:val="FF0000"/>
        </w:rPr>
      </w:pPr>
    </w:p>
    <w:p w14:paraId="5449DCC6" w14:textId="2540D01A" w:rsidR="00F321CE" w:rsidRDefault="00F321CE" w:rsidP="00E71FD4">
      <w:pPr>
        <w:rPr>
          <w:color w:val="000000" w:themeColor="text1"/>
        </w:rPr>
      </w:pPr>
      <w:r w:rsidRPr="005F7F68">
        <w:rPr>
          <w:color w:val="000000" w:themeColor="text1"/>
        </w:rPr>
        <w:t xml:space="preserve">Voor dit project gaan wij een inbraakalarm maken m.b.v. een Raspberry Pi. </w:t>
      </w:r>
      <w:r w:rsidR="005F7F68" w:rsidRPr="005F7F68">
        <w:rPr>
          <w:color w:val="000000" w:themeColor="text1"/>
        </w:rPr>
        <w:t>Het alarm staat standaard in de unarmed status</w:t>
      </w:r>
      <w:r w:rsidRPr="005F7F68">
        <w:rPr>
          <w:color w:val="000000" w:themeColor="text1"/>
        </w:rPr>
        <w:t>.</w:t>
      </w:r>
      <w:r w:rsidR="00A04577" w:rsidRPr="005F7F68">
        <w:rPr>
          <w:color w:val="000000" w:themeColor="text1"/>
        </w:rPr>
        <w:t xml:space="preserve"> </w:t>
      </w:r>
      <w:r w:rsidR="005F7F68" w:rsidRPr="005F7F68">
        <w:rPr>
          <w:color w:val="000000" w:themeColor="text1"/>
        </w:rPr>
        <w:t>Als het alarm armed moet worden</w:t>
      </w:r>
      <w:r w:rsidR="00BC51B5">
        <w:rPr>
          <w:color w:val="000000" w:themeColor="text1"/>
        </w:rPr>
        <w:t>,</w:t>
      </w:r>
      <w:r w:rsidR="005F7F68" w:rsidRPr="005F7F68">
        <w:rPr>
          <w:color w:val="000000" w:themeColor="text1"/>
        </w:rPr>
        <w:t xml:space="preserve"> kan dit worden gedaan op het apparaat zelf door de pincode in te voeren. Het systeem wordt dan getriggerd door een raam of een deur die open gaat.</w:t>
      </w:r>
      <w:r w:rsidRPr="005F7F68">
        <w:rPr>
          <w:color w:val="000000" w:themeColor="text1"/>
        </w:rPr>
        <w:t xml:space="preserve"> </w:t>
      </w:r>
      <w:r w:rsidR="00BC51B5">
        <w:rPr>
          <w:color w:val="000000" w:themeColor="text1"/>
        </w:rPr>
        <w:t>Als er binnen een aangegeven tijd niet een wachtwoord is ingevoerd zal er een alarm af gaan</w:t>
      </w:r>
      <w:r w:rsidR="00BC51B5">
        <w:rPr>
          <w:color w:val="000000" w:themeColor="text1"/>
        </w:rPr>
        <w:t>.</w:t>
      </w:r>
      <w:r w:rsidR="00BC51B5" w:rsidRPr="005F7F68">
        <w:rPr>
          <w:color w:val="000000" w:themeColor="text1"/>
        </w:rPr>
        <w:t xml:space="preserve"> </w:t>
      </w:r>
      <w:r w:rsidRPr="005F7F68">
        <w:rPr>
          <w:color w:val="000000" w:themeColor="text1"/>
        </w:rPr>
        <w:t>Het alarm zal doormiddel van ee</w:t>
      </w:r>
      <w:r w:rsidR="00BC51B5">
        <w:rPr>
          <w:color w:val="000000" w:themeColor="text1"/>
        </w:rPr>
        <w:t xml:space="preserve">n keypad bediend kunnen worden. </w:t>
      </w:r>
      <w:r w:rsidRPr="005F7F68">
        <w:rPr>
          <w:color w:val="000000" w:themeColor="text1"/>
        </w:rPr>
        <w:t>Als je het systeem bedient</w:t>
      </w:r>
      <w:r w:rsidR="005F7F68">
        <w:rPr>
          <w:color w:val="000000" w:themeColor="text1"/>
        </w:rPr>
        <w:t xml:space="preserve"> dan zijn de volgende opties mogelijk</w:t>
      </w:r>
      <w:r w:rsidRPr="005F7F68">
        <w:rPr>
          <w:color w:val="000000" w:themeColor="text1"/>
        </w:rPr>
        <w:t>.</w:t>
      </w:r>
      <w:r>
        <w:rPr>
          <w:color w:val="000000" w:themeColor="text1"/>
        </w:rPr>
        <w:t xml:space="preserve"> </w:t>
      </w:r>
    </w:p>
    <w:p w14:paraId="1F65BCBB" w14:textId="096F080E" w:rsidR="00F321CE" w:rsidRDefault="00F321CE" w:rsidP="00F321CE">
      <w:pPr>
        <w:pStyle w:val="Lijstalinea"/>
        <w:numPr>
          <w:ilvl w:val="0"/>
          <w:numId w:val="15"/>
        </w:numPr>
        <w:rPr>
          <w:color w:val="000000" w:themeColor="text1"/>
        </w:rPr>
      </w:pPr>
      <w:r>
        <w:rPr>
          <w:color w:val="000000" w:themeColor="text1"/>
        </w:rPr>
        <w:t>Het wachtwoord invullen</w:t>
      </w:r>
    </w:p>
    <w:p w14:paraId="23F50289" w14:textId="4147BDB7" w:rsidR="00F321CE" w:rsidRDefault="00F321CE" w:rsidP="00F321CE">
      <w:pPr>
        <w:pStyle w:val="Lijstalinea"/>
        <w:numPr>
          <w:ilvl w:val="0"/>
          <w:numId w:val="15"/>
        </w:numPr>
        <w:rPr>
          <w:color w:val="000000" w:themeColor="text1"/>
        </w:rPr>
      </w:pPr>
      <w:r>
        <w:rPr>
          <w:color w:val="000000" w:themeColor="text1"/>
        </w:rPr>
        <w:t>Vorm van het alarm aanpassen (lampjes)</w:t>
      </w:r>
    </w:p>
    <w:p w14:paraId="27AA09D3" w14:textId="1EC5B360" w:rsidR="00F321CE" w:rsidRDefault="00F321CE" w:rsidP="00F321CE">
      <w:pPr>
        <w:pStyle w:val="Lijstalinea"/>
        <w:numPr>
          <w:ilvl w:val="0"/>
          <w:numId w:val="15"/>
        </w:numPr>
        <w:rPr>
          <w:color w:val="000000" w:themeColor="text1"/>
        </w:rPr>
      </w:pPr>
      <w:r>
        <w:rPr>
          <w:color w:val="000000" w:themeColor="text1"/>
        </w:rPr>
        <w:t xml:space="preserve">Het wachtwoord aanpassen. </w:t>
      </w:r>
    </w:p>
    <w:p w14:paraId="1BC63AAD" w14:textId="4658A89C" w:rsidR="00F321CE" w:rsidRDefault="00F321CE" w:rsidP="00F321CE">
      <w:pPr>
        <w:pStyle w:val="Lijstalinea"/>
        <w:numPr>
          <w:ilvl w:val="0"/>
          <w:numId w:val="15"/>
        </w:numPr>
        <w:rPr>
          <w:color w:val="000000" w:themeColor="text1"/>
        </w:rPr>
      </w:pPr>
      <w:r>
        <w:rPr>
          <w:color w:val="000000" w:themeColor="text1"/>
        </w:rPr>
        <w:t xml:space="preserve">Het alarm weer aanzetten. </w:t>
      </w:r>
    </w:p>
    <w:p w14:paraId="206404AA" w14:textId="77777777" w:rsidR="00F321CE" w:rsidRDefault="00F321CE" w:rsidP="00F321CE">
      <w:pPr>
        <w:pStyle w:val="Lijstalinea"/>
        <w:rPr>
          <w:color w:val="000000" w:themeColor="text1"/>
        </w:rPr>
      </w:pPr>
    </w:p>
    <w:p w14:paraId="68DFAB46" w14:textId="0DB65535" w:rsidR="00F321CE" w:rsidRDefault="00B22A97" w:rsidP="00E71FD4">
      <w:pPr>
        <w:rPr>
          <w:color w:val="000000" w:themeColor="text1"/>
        </w:rPr>
      </w:pPr>
      <w:r>
        <w:rPr>
          <w:color w:val="000000" w:themeColor="text1"/>
        </w:rPr>
        <w:t xml:space="preserve">Verder zal </w:t>
      </w:r>
      <w:r w:rsidR="004A3DF3">
        <w:rPr>
          <w:color w:val="000000" w:themeColor="text1"/>
        </w:rPr>
        <w:t xml:space="preserve">er nog een duidelijke handleiding geschreven worden waarbij er een aantal zaken duidelijker worden. </w:t>
      </w:r>
      <w:r w:rsidR="005A52DB">
        <w:rPr>
          <w:color w:val="000000" w:themeColor="text1"/>
        </w:rPr>
        <w:t xml:space="preserve">Bijvoorbeeld voor de werking, de installatie en voor het maken van een back-up van het systeem. </w:t>
      </w:r>
    </w:p>
    <w:p w14:paraId="595A8297" w14:textId="1F069864" w:rsidR="00875339" w:rsidRDefault="00F321CE" w:rsidP="00E71FD4">
      <w:pPr>
        <w:rPr>
          <w:color w:val="000000" w:themeColor="text1"/>
        </w:rPr>
      </w:pPr>
      <w:r>
        <w:rPr>
          <w:color w:val="000000" w:themeColor="text1"/>
        </w:rPr>
        <w:t xml:space="preserve">Op de raspberry zullen we de codeertaal python gebruiken om alles aan te sturen. </w:t>
      </w:r>
      <w:r w:rsidR="004A3DF3">
        <w:rPr>
          <w:color w:val="000000" w:themeColor="text1"/>
        </w:rPr>
        <w:t xml:space="preserve">We houden het project dynamisch en toegankelijk voor alle teamleden door met </w:t>
      </w:r>
      <w:r w:rsidR="005A52DB">
        <w:rPr>
          <w:color w:val="000000" w:themeColor="text1"/>
        </w:rPr>
        <w:t>de applicatie GitHub te werken. Een applicatie die automatisch bijgewerkte bestanden kan aanpassen.  Zo loop je niet een versie achter.</w:t>
      </w:r>
    </w:p>
    <w:p w14:paraId="5107459E" w14:textId="427C2A58" w:rsidR="00E71FD4" w:rsidRPr="00875339" w:rsidRDefault="00875339" w:rsidP="00E71FD4">
      <w:pPr>
        <w:rPr>
          <w:color w:val="000000" w:themeColor="text1"/>
        </w:rPr>
      </w:pPr>
      <w:r>
        <w:rPr>
          <w:color w:val="000000" w:themeColor="text1"/>
        </w:rPr>
        <w:br w:type="page"/>
      </w:r>
    </w:p>
    <w:p w14:paraId="55081BA6" w14:textId="3E8968AD" w:rsidR="00702EEA" w:rsidRDefault="00E71FD4" w:rsidP="00875339">
      <w:pPr>
        <w:pStyle w:val="Kop1"/>
        <w:rPr>
          <w:rFonts w:asciiTheme="minorHAnsi" w:hAnsiTheme="minorHAnsi"/>
          <w:b w:val="0"/>
          <w:i/>
        </w:rPr>
      </w:pPr>
      <w:bookmarkStart w:id="9" w:name="_Toc248814333"/>
      <w:bookmarkStart w:id="10" w:name="_Toc465778323"/>
      <w:r>
        <w:rPr>
          <w:rFonts w:asciiTheme="minorHAnsi" w:hAnsiTheme="minorHAnsi"/>
          <w:b w:val="0"/>
          <w:i/>
        </w:rPr>
        <w:lastRenderedPageBreak/>
        <w:t xml:space="preserve">Doelstelling en </w:t>
      </w:r>
      <w:bookmarkEnd w:id="10"/>
      <w:r w:rsidR="00A925A2">
        <w:rPr>
          <w:rFonts w:asciiTheme="minorHAnsi" w:hAnsiTheme="minorHAnsi"/>
          <w:b w:val="0"/>
          <w:i/>
        </w:rPr>
        <w:t>EINDRESULTAAT:</w:t>
      </w:r>
      <w:r>
        <w:rPr>
          <w:rFonts w:asciiTheme="minorHAnsi" w:hAnsiTheme="minorHAnsi"/>
          <w:b w:val="0"/>
          <w:i/>
        </w:rPr>
        <w:t xml:space="preserve"> </w:t>
      </w:r>
    </w:p>
    <w:p w14:paraId="1A0454AA" w14:textId="77777777" w:rsidR="00D54B56" w:rsidRPr="00D54B56" w:rsidRDefault="00D54B56" w:rsidP="00D54B56"/>
    <w:p w14:paraId="7246DC49" w14:textId="27A825A8" w:rsidR="001D6A54" w:rsidRPr="001A686D" w:rsidRDefault="001D6A54" w:rsidP="00E71FD4">
      <w:r>
        <w:t>Aan het einde van dit project zullen de volgende pro</w:t>
      </w:r>
      <w:r w:rsidR="00A925A2">
        <w:t>ducten worden</w:t>
      </w:r>
      <w:r>
        <w:t xml:space="preserve"> </w:t>
      </w:r>
      <w:r w:rsidR="00875339">
        <w:t>opgeleverd, in deze situatie zijn onze doelstellingen tevens ons eindresultaat:</w:t>
      </w:r>
    </w:p>
    <w:p w14:paraId="63D2FF2B" w14:textId="511185E6" w:rsidR="00E71FD4" w:rsidRDefault="00042EBE" w:rsidP="00E71FD4">
      <w:pPr>
        <w:pStyle w:val="Lijstalinea"/>
        <w:numPr>
          <w:ilvl w:val="0"/>
          <w:numId w:val="12"/>
        </w:numPr>
      </w:pPr>
      <w:bookmarkStart w:id="11" w:name="_Toc248814335"/>
      <w:bookmarkStart w:id="12" w:name="_Toc254603513"/>
      <w:bookmarkEnd w:id="9"/>
      <w:r w:rsidRPr="00E8306B">
        <w:rPr>
          <w:b/>
        </w:rPr>
        <w:t>Teamovereenkomst</w:t>
      </w:r>
      <w:r>
        <w:t>: in dit document worden een aantal globale afspraken gemaakt en deze wordt ondertekend door de teamleden</w:t>
      </w:r>
    </w:p>
    <w:p w14:paraId="44F74D2C" w14:textId="6117DA26" w:rsidR="00C14CE8" w:rsidRDefault="00C14CE8" w:rsidP="00E71FD4">
      <w:pPr>
        <w:pStyle w:val="Lijstalinea"/>
        <w:numPr>
          <w:ilvl w:val="0"/>
          <w:numId w:val="12"/>
        </w:numPr>
      </w:pPr>
      <w:r w:rsidRPr="00E8306B">
        <w:rPr>
          <w:b/>
        </w:rPr>
        <w:t>Plan van aanpak</w:t>
      </w:r>
      <w:r w:rsidR="00042EBE">
        <w:t>:</w:t>
      </w:r>
      <w:r w:rsidR="00FB6824">
        <w:t xml:space="preserve"> Hier wordt beschreven wat we gaan onderzoeken en hoe we dat willen doen.</w:t>
      </w:r>
    </w:p>
    <w:p w14:paraId="65B5F3DE" w14:textId="2852B675" w:rsidR="00C14CE8" w:rsidRDefault="00C14CE8" w:rsidP="00C14CE8">
      <w:pPr>
        <w:pStyle w:val="Lijstalinea"/>
        <w:numPr>
          <w:ilvl w:val="0"/>
          <w:numId w:val="12"/>
        </w:numPr>
      </w:pPr>
      <w:r w:rsidRPr="00E8306B">
        <w:rPr>
          <w:b/>
        </w:rPr>
        <w:t xml:space="preserve">Een </w:t>
      </w:r>
      <w:r w:rsidR="00FB6824" w:rsidRPr="00E8306B">
        <w:rPr>
          <w:b/>
        </w:rPr>
        <w:t>prototype</w:t>
      </w:r>
      <w:r w:rsidR="00FB6824">
        <w:t>: Er zal een prototype worden opgeleverd om feedback terug te krijgen van de opdrachtgeven</w:t>
      </w:r>
    </w:p>
    <w:p w14:paraId="457B97A5" w14:textId="4C17CF8E" w:rsidR="00C14CE8" w:rsidRDefault="00FB6824" w:rsidP="00C14CE8">
      <w:pPr>
        <w:pStyle w:val="Lijstalinea"/>
        <w:numPr>
          <w:ilvl w:val="0"/>
          <w:numId w:val="12"/>
        </w:numPr>
      </w:pPr>
      <w:r w:rsidRPr="00E8306B">
        <w:rPr>
          <w:b/>
        </w:rPr>
        <w:t>Een definitieve versie</w:t>
      </w:r>
      <w:r>
        <w:t xml:space="preserve">: Dit is de verbeterde versie van het prototype met de punten aangepast waar feedback op is gegeven </w:t>
      </w:r>
    </w:p>
    <w:p w14:paraId="1091A175" w14:textId="3DDBB248" w:rsidR="00C14CE8" w:rsidRDefault="00C14CE8" w:rsidP="00C14CE8">
      <w:pPr>
        <w:pStyle w:val="Lijstalinea"/>
        <w:numPr>
          <w:ilvl w:val="0"/>
          <w:numId w:val="12"/>
        </w:numPr>
      </w:pPr>
      <w:r w:rsidRPr="00E8306B">
        <w:rPr>
          <w:b/>
        </w:rPr>
        <w:t>Een handleiding</w:t>
      </w:r>
      <w:r w:rsidR="00FB6824">
        <w:t>: in de handleiding zullen we alles beschrijven hoe het apparaat werkt</w:t>
      </w:r>
      <w:r w:rsidR="00E8306B">
        <w:t xml:space="preserve">. </w:t>
      </w:r>
    </w:p>
    <w:p w14:paraId="5C21C7E0" w14:textId="70FB8A11" w:rsidR="00FB6824" w:rsidRPr="00875339" w:rsidRDefault="00E71FD4" w:rsidP="00875339">
      <w:pPr>
        <w:pStyle w:val="Lijstalinea"/>
        <w:numPr>
          <w:ilvl w:val="0"/>
          <w:numId w:val="12"/>
        </w:numPr>
      </w:pPr>
      <w:proofErr w:type="gramStart"/>
      <w:r w:rsidRPr="00E8306B">
        <w:rPr>
          <w:b/>
        </w:rPr>
        <w:t>P</w:t>
      </w:r>
      <w:r w:rsidR="00E8306B" w:rsidRPr="00E8306B">
        <w:rPr>
          <w:b/>
        </w:rPr>
        <w:t>resentatie</w:t>
      </w:r>
      <w:r w:rsidR="00E8306B">
        <w:t xml:space="preserve"> :</w:t>
      </w:r>
      <w:proofErr w:type="gramEnd"/>
      <w:r w:rsidR="00E8306B">
        <w:t xml:space="preserve"> Tijdens de presentatie zullen we het product presenteren en het proberen te “verkopen” aan de opdrachtgever. </w:t>
      </w:r>
      <w:bookmarkEnd w:id="11"/>
      <w:bookmarkEnd w:id="12"/>
      <w:r w:rsidR="00FB6824" w:rsidRPr="00875339">
        <w:rPr>
          <w:b/>
          <w:i/>
        </w:rPr>
        <w:br w:type="page"/>
      </w:r>
    </w:p>
    <w:p w14:paraId="3A1289CB" w14:textId="4DB772CA" w:rsidR="00E71FD4" w:rsidRPr="001A686D" w:rsidRDefault="00E71FD4" w:rsidP="00E71FD4">
      <w:pPr>
        <w:pStyle w:val="Kop1"/>
        <w:rPr>
          <w:rFonts w:asciiTheme="minorHAnsi" w:hAnsiTheme="minorHAnsi"/>
          <w:b w:val="0"/>
          <w:i/>
        </w:rPr>
      </w:pPr>
      <w:bookmarkStart w:id="13" w:name="_Toc465778324"/>
      <w:r>
        <w:rPr>
          <w:rFonts w:asciiTheme="minorHAnsi" w:hAnsiTheme="minorHAnsi"/>
          <w:b w:val="0"/>
          <w:i/>
        </w:rPr>
        <w:lastRenderedPageBreak/>
        <w:t>Randvoorwaarden</w:t>
      </w:r>
      <w:bookmarkEnd w:id="13"/>
      <w:r>
        <w:rPr>
          <w:rFonts w:asciiTheme="minorHAnsi" w:hAnsiTheme="minorHAnsi"/>
          <w:b w:val="0"/>
          <w:i/>
        </w:rPr>
        <w:t xml:space="preserve"> </w:t>
      </w:r>
    </w:p>
    <w:p w14:paraId="743D03B0" w14:textId="77777777" w:rsidR="00E71FD4" w:rsidRDefault="00E71FD4" w:rsidP="00E71FD4"/>
    <w:p w14:paraId="5D2E8CDB" w14:textId="3E489154" w:rsidR="00E71FD4" w:rsidRDefault="00A048A5" w:rsidP="00E71FD4">
      <w:r>
        <w:t>Als projectgroep zijnde stellen we hoge eisen aan dit project.</w:t>
      </w:r>
      <w:r w:rsidRPr="005F7F68">
        <w:rPr>
          <w:color w:val="000000" w:themeColor="text1"/>
        </w:rPr>
        <w:t xml:space="preserve"> We willen een kwalitatief goed en sterk product aanbieden</w:t>
      </w:r>
      <w:r w:rsidR="005F7F68" w:rsidRPr="005F7F68">
        <w:rPr>
          <w:color w:val="000000" w:themeColor="text1"/>
        </w:rPr>
        <w:t xml:space="preserve"> </w:t>
      </w:r>
      <w:r w:rsidR="005F7F68">
        <w:t>dat goedkoper dan vergelijkbare producten op de markt komt.</w:t>
      </w:r>
      <w:r>
        <w:t xml:space="preserve"> Een eerder project heeft aangetoond dat we als een groep goed met de druk</w:t>
      </w:r>
      <w:bookmarkStart w:id="14" w:name="_GoBack"/>
      <w:bookmarkEnd w:id="14"/>
      <w:r>
        <w:t xml:space="preserve"> om kunnen gaan en we ook hoge eisen stellen aan de individuele</w:t>
      </w:r>
      <w:r w:rsidR="00F9601F">
        <w:t xml:space="preserve"> opgeleverde stukken werk.</w:t>
      </w:r>
      <w:r>
        <w:t xml:space="preserve"> </w:t>
      </w:r>
    </w:p>
    <w:p w14:paraId="1C70A690" w14:textId="6C6D2E74" w:rsidR="006716E1" w:rsidRDefault="006716E1" w:rsidP="00E71FD4">
      <w:r>
        <w:t>Voor dit project hebben we een aantal voorwaarden opgesteld die ons nodig leken om het project soepeler te laten verlopen.</w:t>
      </w:r>
    </w:p>
    <w:p w14:paraId="5CF09E12" w14:textId="77777777" w:rsidR="006716E1" w:rsidRDefault="006716E1" w:rsidP="006716E1">
      <w:pPr>
        <w:pStyle w:val="Lijstalinea"/>
        <w:numPr>
          <w:ilvl w:val="0"/>
          <w:numId w:val="14"/>
        </w:numPr>
      </w:pPr>
      <w:r>
        <w:t xml:space="preserve">Iedere volledige werkdag zijn er twee vergaderingen gepland. Deze zijn niet verplicht. Afmelden voor deze vergaderingen is echter wel verplicht. </w:t>
      </w:r>
    </w:p>
    <w:p w14:paraId="33DEA768" w14:textId="77777777" w:rsidR="00E32BC3" w:rsidRDefault="00E32BC3" w:rsidP="006716E1">
      <w:pPr>
        <w:pStyle w:val="Lijstalinea"/>
        <w:numPr>
          <w:ilvl w:val="0"/>
          <w:numId w:val="14"/>
        </w:numPr>
      </w:pPr>
      <w:r>
        <w:t xml:space="preserve">Teamleden moeten binnen een vastgestelde tijd te bereiken zijn. </w:t>
      </w:r>
    </w:p>
    <w:p w14:paraId="13A64336" w14:textId="706AEB8E" w:rsidR="006716E1" w:rsidRDefault="00E32BC3" w:rsidP="006716E1">
      <w:pPr>
        <w:pStyle w:val="Lijstalinea"/>
        <w:numPr>
          <w:ilvl w:val="0"/>
          <w:numId w:val="14"/>
        </w:numPr>
      </w:pPr>
      <w:r>
        <w:t>Er worden alleen beslissingen genomen als er een meerderheid mee in stemt.</w:t>
      </w:r>
    </w:p>
    <w:p w14:paraId="3124EB7D" w14:textId="02DDC620" w:rsidR="00E32BC3" w:rsidRDefault="00E32BC3" w:rsidP="006716E1">
      <w:pPr>
        <w:pStyle w:val="Lijstalinea"/>
        <w:numPr>
          <w:ilvl w:val="0"/>
          <w:numId w:val="14"/>
        </w:numPr>
      </w:pPr>
      <w:r>
        <w:t xml:space="preserve">Alle leden nemen zelf verantwoording op zich. De gemaakte afspraken tijdens een vergadering dienen nagekomen te worden. </w:t>
      </w:r>
    </w:p>
    <w:p w14:paraId="7581195C" w14:textId="77777777" w:rsidR="00E32BC3" w:rsidRDefault="00E32BC3" w:rsidP="00E32BC3"/>
    <w:p w14:paraId="74B6D5EE" w14:textId="4DE18EFE" w:rsidR="00E32BC3" w:rsidRDefault="00E32BC3" w:rsidP="00E32BC3">
      <w:r>
        <w:t>Alle teamleden hebben in de teamovereenkomst een akkoord getekend voor de bovenstaande randvoorwaarden. Als hij/zij de afspraken niet kan nako</w:t>
      </w:r>
      <w:r w:rsidR="00F9601F">
        <w:t>men dan volgen er consequenties</w:t>
      </w:r>
      <w:r w:rsidR="00143015">
        <w:t xml:space="preserve"> (zie d</w:t>
      </w:r>
      <w:r>
        <w:t>ocument “Teamovereenkomst.pdf” paragraaf “Consequenties”)</w:t>
      </w:r>
      <w:r w:rsidR="00F9601F">
        <w:t>.</w:t>
      </w:r>
    </w:p>
    <w:p w14:paraId="2160B69A" w14:textId="3809FEA8" w:rsidR="00591120" w:rsidRDefault="00591120">
      <w:pPr>
        <w:rPr>
          <w:rFonts w:eastAsiaTheme="majorEastAsia" w:cstheme="majorBidi"/>
          <w:b/>
          <w:bCs/>
          <w:color w:val="3C182E" w:themeColor="accent1" w:themeShade="B5"/>
          <w:sz w:val="32"/>
          <w:szCs w:val="32"/>
          <w:lang w:eastAsia="nl-NL" w:bidi="ar-SA"/>
        </w:rPr>
      </w:pPr>
      <w:r>
        <w:rPr>
          <w:rFonts w:eastAsiaTheme="majorEastAsia" w:cstheme="majorBidi"/>
          <w:b/>
          <w:bCs/>
          <w:color w:val="3C182E" w:themeColor="accent1" w:themeShade="B5"/>
          <w:sz w:val="32"/>
          <w:szCs w:val="32"/>
        </w:rPr>
        <w:br w:type="page"/>
      </w:r>
    </w:p>
    <w:p w14:paraId="727B54E3" w14:textId="77777777" w:rsidR="00E71FD4" w:rsidRPr="006716E1" w:rsidRDefault="00E71FD4" w:rsidP="006716E1">
      <w:pPr>
        <w:pStyle w:val="Lijstalinea"/>
        <w:rPr>
          <w:rFonts w:eastAsiaTheme="majorEastAsia" w:cstheme="majorBidi"/>
          <w:b/>
          <w:bCs/>
          <w:color w:val="3C182E" w:themeColor="accent1" w:themeShade="B5"/>
          <w:sz w:val="32"/>
          <w:szCs w:val="32"/>
        </w:rPr>
      </w:pPr>
    </w:p>
    <w:p w14:paraId="1649E7D2" w14:textId="77777777" w:rsidR="00E71FD4" w:rsidRPr="00C4063F" w:rsidRDefault="00E71FD4" w:rsidP="00E71FD4">
      <w:pPr>
        <w:pStyle w:val="Kop1"/>
        <w:rPr>
          <w:b w:val="0"/>
          <w:bCs/>
          <w:i/>
        </w:rPr>
      </w:pPr>
      <w:bookmarkStart w:id="15" w:name="_Toc465778325"/>
      <w:r w:rsidRPr="00C4063F">
        <w:rPr>
          <w:b w:val="0"/>
          <w:i/>
        </w:rPr>
        <w:t>Aanpak</w:t>
      </w:r>
      <w:bookmarkEnd w:id="15"/>
    </w:p>
    <w:p w14:paraId="2C4F2DC5" w14:textId="5897D017" w:rsidR="00E71FD4" w:rsidRDefault="0086602F" w:rsidP="00E71FD4">
      <w:r>
        <w:t xml:space="preserve"> </w:t>
      </w:r>
    </w:p>
    <w:p w14:paraId="3EABF5F9" w14:textId="4427E1C2" w:rsidR="00E71FD4" w:rsidRPr="00705C23" w:rsidRDefault="0086602F" w:rsidP="00705C23">
      <w:r>
        <w:t>Onderstaande is een tabel bijgevoegd waar de werkzaamheden kort in beschreven staan. In deze tabel is ieder teamlid aan een aant</w:t>
      </w:r>
      <w:r w:rsidR="0026462F">
        <w:t>al taken toegewezen. De taken zijn zo verdeeld dat iedereen e</w:t>
      </w:r>
      <w:r w:rsidR="00705C23">
        <w:t>en eerlijk verdeelde taak heeft.</w:t>
      </w:r>
    </w:p>
    <w:p w14:paraId="5FC1F0CE" w14:textId="3CA7DD10" w:rsidR="006E65EB" w:rsidRPr="00705C23" w:rsidRDefault="00705C23">
      <w:pPr>
        <w:rPr>
          <w:rFonts w:eastAsiaTheme="majorEastAsia" w:cstheme="majorBidi"/>
          <w:b/>
          <w:bCs/>
          <w:color w:val="3C182E" w:themeColor="accent1" w:themeShade="B5"/>
          <w:sz w:val="32"/>
          <w:szCs w:val="32"/>
        </w:rPr>
      </w:pPr>
      <w:r>
        <w:rPr>
          <w:rFonts w:eastAsiaTheme="majorEastAsia" w:cstheme="majorBidi"/>
          <w:b/>
          <w:bCs/>
          <w:noProof/>
          <w:color w:val="3C182E" w:themeColor="accent1" w:themeShade="B5"/>
          <w:sz w:val="32"/>
          <w:szCs w:val="32"/>
          <w:lang w:eastAsia="nl-NL" w:bidi="ar-SA"/>
        </w:rPr>
        <w:drawing>
          <wp:inline distT="0" distB="0" distL="0" distR="0" wp14:anchorId="3F8E9791" wp14:editId="2954FE2D">
            <wp:extent cx="4841510" cy="6485708"/>
            <wp:effectExtent l="0" t="0" r="10160" b="0"/>
            <wp:docPr id="3" name="Afbeelding 3" descr="Schermafbeelding%202016-11-01%20om%2015.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rmafbeelding%202016-11-01%20om%2015.02.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1510" cy="6485708"/>
                    </a:xfrm>
                    <a:prstGeom prst="rect">
                      <a:avLst/>
                    </a:prstGeom>
                    <a:noFill/>
                    <a:ln>
                      <a:noFill/>
                    </a:ln>
                  </pic:spPr>
                </pic:pic>
              </a:graphicData>
            </a:graphic>
          </wp:inline>
        </w:drawing>
      </w:r>
    </w:p>
    <w:sectPr w:rsidR="006E65EB" w:rsidRPr="00705C23">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6410C" w14:textId="77777777" w:rsidR="00F51757" w:rsidRDefault="00F51757">
      <w:pPr>
        <w:spacing w:after="0" w:line="240" w:lineRule="auto"/>
      </w:pPr>
      <w:r>
        <w:separator/>
      </w:r>
    </w:p>
  </w:endnote>
  <w:endnote w:type="continuationSeparator" w:id="0">
    <w:p w14:paraId="09D38190" w14:textId="77777777" w:rsidR="00F51757" w:rsidRDefault="00F5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BE01"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028E471" w14:textId="77777777" w:rsidR="007347C8" w:rsidRDefault="007347C8"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B407"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06DA8">
      <w:rPr>
        <w:rStyle w:val="Paginanummer"/>
        <w:noProof/>
      </w:rPr>
      <w:t>7</w:t>
    </w:r>
    <w:r>
      <w:rPr>
        <w:rStyle w:val="Paginanummer"/>
      </w:rPr>
      <w:fldChar w:fldCharType="end"/>
    </w:r>
  </w:p>
  <w:p w14:paraId="18CEAA99" w14:textId="1A0B9D03" w:rsidR="006E65EB" w:rsidRDefault="006E65EB"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CB939" w14:textId="77777777" w:rsidR="00F51757" w:rsidRDefault="00F51757">
      <w:pPr>
        <w:spacing w:after="0" w:line="240" w:lineRule="auto"/>
      </w:pPr>
      <w:r>
        <w:separator/>
      </w:r>
    </w:p>
  </w:footnote>
  <w:footnote w:type="continuationSeparator" w:id="0">
    <w:p w14:paraId="50351AF4" w14:textId="77777777" w:rsidR="00F51757" w:rsidRDefault="00F517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C6E11FF"/>
    <w:multiLevelType w:val="hybridMultilevel"/>
    <w:tmpl w:val="2C0E5BE6"/>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93B11DE"/>
    <w:multiLevelType w:val="hybridMultilevel"/>
    <w:tmpl w:val="69A0B9C6"/>
    <w:lvl w:ilvl="0" w:tplc="0D70E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D4"/>
    <w:rsid w:val="00017058"/>
    <w:rsid w:val="00042EBE"/>
    <w:rsid w:val="00143015"/>
    <w:rsid w:val="00165938"/>
    <w:rsid w:val="001B759E"/>
    <w:rsid w:val="001D6A54"/>
    <w:rsid w:val="00206DA8"/>
    <w:rsid w:val="0026462F"/>
    <w:rsid w:val="002A0AE8"/>
    <w:rsid w:val="002C793A"/>
    <w:rsid w:val="00340FBD"/>
    <w:rsid w:val="004A3DF3"/>
    <w:rsid w:val="004B6532"/>
    <w:rsid w:val="005162E5"/>
    <w:rsid w:val="00525748"/>
    <w:rsid w:val="0058133E"/>
    <w:rsid w:val="00586686"/>
    <w:rsid w:val="00591120"/>
    <w:rsid w:val="005A52DB"/>
    <w:rsid w:val="005F7F68"/>
    <w:rsid w:val="00642F1F"/>
    <w:rsid w:val="006716E1"/>
    <w:rsid w:val="006A49DA"/>
    <w:rsid w:val="006B2E64"/>
    <w:rsid w:val="006C6F13"/>
    <w:rsid w:val="006E65EB"/>
    <w:rsid w:val="00702EEA"/>
    <w:rsid w:val="00705C23"/>
    <w:rsid w:val="00716830"/>
    <w:rsid w:val="007347C8"/>
    <w:rsid w:val="00754E2D"/>
    <w:rsid w:val="00764CC5"/>
    <w:rsid w:val="00805B65"/>
    <w:rsid w:val="008330CC"/>
    <w:rsid w:val="0086602F"/>
    <w:rsid w:val="00875339"/>
    <w:rsid w:val="008759F2"/>
    <w:rsid w:val="00901D07"/>
    <w:rsid w:val="00A04577"/>
    <w:rsid w:val="00A048A5"/>
    <w:rsid w:val="00A925A2"/>
    <w:rsid w:val="00B22A97"/>
    <w:rsid w:val="00BC51B5"/>
    <w:rsid w:val="00C14CE8"/>
    <w:rsid w:val="00D43617"/>
    <w:rsid w:val="00D54B56"/>
    <w:rsid w:val="00DB5DC9"/>
    <w:rsid w:val="00DE6F30"/>
    <w:rsid w:val="00E008C1"/>
    <w:rsid w:val="00E32BC3"/>
    <w:rsid w:val="00E71FD4"/>
    <w:rsid w:val="00E8306B"/>
    <w:rsid w:val="00F11856"/>
    <w:rsid w:val="00F321CE"/>
    <w:rsid w:val="00F51757"/>
    <w:rsid w:val="00F80671"/>
    <w:rsid w:val="00F928A4"/>
    <w:rsid w:val="00F9601F"/>
    <w:rsid w:val="00FB6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nl-NL" w:eastAsia="ja-JP" w:bidi="nl-NL"/>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17058"/>
  </w:style>
  <w:style w:type="paragraph" w:styleId="Kop1">
    <w:name w:val="heading 1"/>
    <w:basedOn w:val="Standaard"/>
    <w:next w:val="Standaard"/>
    <w:link w:val="Kop1Teken"/>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Kop3">
    <w:name w:val="heading 3"/>
    <w:basedOn w:val="Standaard"/>
    <w:next w:val="Standaard"/>
    <w:link w:val="Kop3Teken"/>
    <w:uiPriority w:val="9"/>
    <w:semiHidden/>
    <w:unhideWhenUsed/>
    <w:qFormat/>
    <w:pPr>
      <w:keepNext/>
      <w:keepLines/>
      <w:outlineLvl w:val="2"/>
    </w:pPr>
    <w:rPr>
      <w:rFonts w:asciiTheme="majorHAnsi" w:eastAsiaTheme="majorEastAsia" w:hAnsiTheme="majorHAnsi" w:cstheme="majorBidi"/>
      <w:b/>
      <w:i/>
      <w:szCs w:val="24"/>
    </w:rPr>
  </w:style>
  <w:style w:type="paragraph" w:styleId="Kop4">
    <w:name w:val="heading 4"/>
    <w:basedOn w:val="Standaard"/>
    <w:next w:val="Standaard"/>
    <w:link w:val="Kop4Teken"/>
    <w:uiPriority w:val="9"/>
    <w:semiHidden/>
    <w:unhideWhenUsed/>
    <w:qFormat/>
    <w:pPr>
      <w:keepNext/>
      <w:keepLines/>
      <w:outlineLvl w:val="3"/>
    </w:pPr>
    <w:rPr>
      <w:rFonts w:asciiTheme="majorHAnsi" w:eastAsiaTheme="majorEastAsia" w:hAnsiTheme="majorHAnsi" w:cstheme="majorBidi"/>
      <w:iCs/>
    </w:rPr>
  </w:style>
  <w:style w:type="paragraph" w:styleId="Kop5">
    <w:name w:val="heading 5"/>
    <w:basedOn w:val="Standaard"/>
    <w:next w:val="Standaard"/>
    <w:link w:val="Kop5Teken"/>
    <w:uiPriority w:val="9"/>
    <w:semiHidden/>
    <w:unhideWhenUsed/>
    <w:qFormat/>
    <w:pPr>
      <w:keepNext/>
      <w:keepLines/>
      <w:outlineLvl w:val="4"/>
    </w:pPr>
    <w:rPr>
      <w:rFonts w:asciiTheme="majorHAnsi" w:eastAsiaTheme="majorEastAsia" w:hAnsiTheme="majorHAnsi" w:cstheme="majorBidi"/>
      <w:i/>
    </w:rPr>
  </w:style>
  <w:style w:type="paragraph" w:styleId="Kop6">
    <w:name w:val="heading 6"/>
    <w:basedOn w:val="Standaard"/>
    <w:next w:val="Standaard"/>
    <w:link w:val="Kop6Teken"/>
    <w:uiPriority w:val="9"/>
    <w:semiHidden/>
    <w:unhideWhenUsed/>
    <w:qFormat/>
    <w:pPr>
      <w:keepNext/>
      <w:keepLines/>
      <w:outlineLvl w:val="5"/>
    </w:pPr>
    <w:rPr>
      <w:rFonts w:asciiTheme="majorHAnsi" w:eastAsiaTheme="majorEastAsia" w:hAnsiTheme="majorHAnsi" w:cstheme="majorBidi"/>
      <w:b/>
      <w:sz w:val="24"/>
    </w:rPr>
  </w:style>
  <w:style w:type="paragraph" w:styleId="Kop7">
    <w:name w:val="heading 7"/>
    <w:basedOn w:val="Standaard"/>
    <w:next w:val="Standaard"/>
    <w:link w:val="Kop7Teken"/>
    <w:uiPriority w:val="9"/>
    <w:semiHidden/>
    <w:unhideWhenUsed/>
    <w:qFormat/>
    <w:pPr>
      <w:keepNext/>
      <w:keepLines/>
      <w:outlineLvl w:val="6"/>
    </w:pPr>
    <w:rPr>
      <w:rFonts w:asciiTheme="majorHAnsi" w:eastAsiaTheme="majorEastAsia" w:hAnsiTheme="majorHAnsi" w:cstheme="majorBidi"/>
      <w:b/>
      <w:i/>
      <w:iCs/>
      <w:sz w:val="24"/>
    </w:rPr>
  </w:style>
  <w:style w:type="paragraph" w:styleId="Kop8">
    <w:name w:val="heading 8"/>
    <w:basedOn w:val="Standaard"/>
    <w:next w:val="Standaard"/>
    <w:link w:val="Kop8Teken"/>
    <w:uiPriority w:val="9"/>
    <w:semiHidden/>
    <w:unhideWhenUsed/>
    <w:qFormat/>
    <w:pPr>
      <w:keepNext/>
      <w:keepLines/>
      <w:outlineLvl w:val="7"/>
    </w:pPr>
    <w:rPr>
      <w:rFonts w:asciiTheme="majorHAnsi" w:eastAsiaTheme="majorEastAsia" w:hAnsiTheme="majorHAnsi" w:cstheme="majorBidi"/>
      <w:sz w:val="24"/>
      <w:szCs w:val="21"/>
    </w:rPr>
  </w:style>
  <w:style w:type="paragraph" w:styleId="Kop9">
    <w:name w:val="heading 9"/>
    <w:basedOn w:val="Standaard"/>
    <w:next w:val="Standaard"/>
    <w:link w:val="Kop9Teken"/>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val="0"/>
      <w:bCs/>
      <w:i w:val="0"/>
      <w:iCs/>
      <w:color w:val="3A3A3A" w:themeColor="text2"/>
      <w:spacing w:val="5"/>
      <w:u w:val="single"/>
    </w:rPr>
  </w:style>
  <w:style w:type="character" w:styleId="Intensieveverwijzing">
    <w:name w:val="Intense Reference"/>
    <w:basedOn w:val="Standaardalinea-lettertype"/>
    <w:uiPriority w:val="32"/>
    <w:semiHidden/>
    <w:unhideWhenUsed/>
    <w:qFormat/>
    <w:rPr>
      <w:b/>
      <w:bCs/>
      <w:i/>
      <w:caps/>
      <w:smallCaps w:val="0"/>
      <w:color w:val="3A3A3A" w:themeColor="text2"/>
      <w:spacing w:val="5"/>
    </w:rPr>
  </w:style>
  <w:style w:type="character" w:customStyle="1" w:styleId="Kop1Teken">
    <w:name w:val="Kop 1 Teken"/>
    <w:basedOn w:val="Standaardalinea-lettertype"/>
    <w:link w:val="Kop1"/>
    <w:uiPriority w:val="9"/>
    <w:rPr>
      <w:rFonts w:asciiTheme="majorHAnsi" w:eastAsiaTheme="majorEastAsia" w:hAnsiTheme="majorHAnsi" w:cstheme="majorBidi"/>
      <w:b/>
      <w:caps/>
      <w:sz w:val="50"/>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rPr>
  </w:style>
  <w:style w:type="paragraph" w:styleId="Titel">
    <w:name w:val="Title"/>
    <w:basedOn w:val="Standaard"/>
    <w:link w:val="TitelTeken"/>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Pr>
      <w:rFonts w:asciiTheme="majorHAnsi" w:eastAsiaTheme="majorEastAsia" w:hAnsiTheme="majorHAnsi" w:cstheme="majorBidi"/>
      <w:b/>
      <w:caps/>
      <w:kern w:val="28"/>
      <w:sz w:val="94"/>
      <w:szCs w:val="56"/>
    </w:rPr>
  </w:style>
  <w:style w:type="paragraph" w:styleId="Ondertitel">
    <w:name w:val="Subtitle"/>
    <w:basedOn w:val="Standaard"/>
    <w:link w:val="OndertitelTeken"/>
    <w:uiPriority w:val="2"/>
    <w:qFormat/>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Pr>
      <w:rFonts w:eastAsiaTheme="minorEastAsia"/>
      <w:i/>
      <w:sz w:val="48"/>
    </w:rPr>
  </w:style>
  <w:style w:type="paragraph" w:styleId="Datum">
    <w:name w:val="Date"/>
    <w:basedOn w:val="Standaard"/>
    <w:next w:val="Kop1"/>
    <w:link w:val="DatumTeken"/>
    <w:uiPriority w:val="3"/>
    <w:qFormat/>
    <w:pPr>
      <w:spacing w:before="480" w:after="60" w:line="240" w:lineRule="auto"/>
    </w:pPr>
    <w:rPr>
      <w:sz w:val="32"/>
    </w:rPr>
  </w:style>
  <w:style w:type="character" w:customStyle="1" w:styleId="DatumTeken">
    <w:name w:val="Datum Teken"/>
    <w:basedOn w:val="Standaardalinea-lettertype"/>
    <w:link w:val="Datum"/>
    <w:uiPriority w:val="3"/>
    <w:rPr>
      <w:sz w:val="32"/>
    </w:rPr>
  </w:style>
  <w:style w:type="paragraph" w:styleId="Voettekst">
    <w:name w:val="footer"/>
    <w:basedOn w:val="Standaard"/>
    <w:link w:val="VoettekstTeken"/>
    <w:uiPriority w:val="99"/>
    <w:unhideWhenUsed/>
    <w:qFormat/>
    <w:pPr>
      <w:spacing w:after="0" w:line="240" w:lineRule="auto"/>
    </w:pPr>
    <w:rPr>
      <w:b/>
      <w:sz w:val="36"/>
    </w:rPr>
  </w:style>
  <w:style w:type="character" w:customStyle="1" w:styleId="VoettekstTeken">
    <w:name w:val="Voettekst Teken"/>
    <w:basedOn w:val="Standaardalinea-lettertype"/>
    <w:link w:val="Voettekst"/>
    <w:uiPriority w:val="99"/>
    <w:rPr>
      <w:b/>
      <w:sz w:val="3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Bijschrift">
    <w:name w:val="caption"/>
    <w:basedOn w:val="Standaard"/>
    <w:next w:val="Standaard"/>
    <w:uiPriority w:val="35"/>
    <w:semiHidden/>
    <w:unhideWhenUsed/>
    <w:qFormat/>
    <w:pPr>
      <w:spacing w:after="200" w:line="240" w:lineRule="auto"/>
    </w:pPr>
    <w:rPr>
      <w:i/>
      <w:iCs/>
      <w:sz w:val="22"/>
      <w:szCs w:val="18"/>
    </w:rPr>
  </w:style>
  <w:style w:type="character" w:styleId="Nadruk">
    <w:name w:val="Emphasis"/>
    <w:basedOn w:val="Standaardalinea-lettertype"/>
    <w:uiPriority w:val="20"/>
    <w:semiHidden/>
    <w:unhideWhenUsed/>
    <w:qFormat/>
    <w:rPr>
      <w:i/>
      <w:iCs/>
      <w:caps/>
      <w:smallCaps w:val="0"/>
      <w:color w:val="3A3A3A" w:themeColor="text2"/>
    </w:rPr>
  </w:style>
  <w:style w:type="character" w:styleId="Intensievebenadr">
    <w:name w:val="Intense Emphasis"/>
    <w:basedOn w:val="Standaardalinea-lettertype"/>
    <w:uiPriority w:val="21"/>
    <w:semiHidden/>
    <w:unhideWhenUsed/>
    <w:qFormat/>
    <w:rPr>
      <w:b/>
      <w:iCs/>
      <w:caps/>
      <w:smallCaps w:val="0"/>
      <w:color w:val="3A3A3A" w:themeColor="text2"/>
    </w:rPr>
  </w:style>
  <w:style w:type="paragraph" w:styleId="Duidelijkcitaat">
    <w:name w:val="Intense Quote"/>
    <w:basedOn w:val="Standaard"/>
    <w:next w:val="Standaard"/>
    <w:link w:val="DuidelijkcitaatTeken"/>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DuidelijkcitaatTeken">
    <w:name w:val="Duidelijk citaat Teken"/>
    <w:basedOn w:val="Standaardalinea-lettertype"/>
    <w:link w:val="Duidelijkcitaat"/>
    <w:uiPriority w:val="30"/>
    <w:semiHidden/>
    <w:rPr>
      <w:b/>
      <w:i/>
      <w:iCs/>
      <w:sz w:val="36"/>
    </w:rPr>
  </w:style>
  <w:style w:type="character" w:styleId="Tekstvantijdelijkeaanduiding">
    <w:name w:val="Placeholder Text"/>
    <w:basedOn w:val="Standaardalinea-lettertype"/>
    <w:uiPriority w:val="99"/>
    <w:semiHidden/>
    <w:rPr>
      <w:color w:val="808080"/>
    </w:rPr>
  </w:style>
  <w:style w:type="paragraph" w:styleId="Citaat">
    <w:name w:val="Quote"/>
    <w:basedOn w:val="Standaard"/>
    <w:next w:val="Standaard"/>
    <w:link w:val="CitaatTeken"/>
    <w:uiPriority w:val="29"/>
    <w:semiHidden/>
    <w:unhideWhenUsed/>
    <w:qFormat/>
    <w:pPr>
      <w:spacing w:before="200"/>
      <w:ind w:left="864" w:right="864"/>
      <w:jc w:val="center"/>
    </w:pPr>
    <w:rPr>
      <w:iCs/>
      <w:sz w:val="36"/>
    </w:rPr>
  </w:style>
  <w:style w:type="character" w:customStyle="1" w:styleId="CitaatTeken">
    <w:name w:val="Citaat Teken"/>
    <w:basedOn w:val="Standaardalinea-lettertype"/>
    <w:link w:val="Citaat"/>
    <w:uiPriority w:val="29"/>
    <w:semiHidden/>
    <w:rPr>
      <w:iCs/>
      <w:sz w:val="36"/>
    </w:rPr>
  </w:style>
  <w:style w:type="character" w:styleId="Zwaar">
    <w:name w:val="Strong"/>
    <w:basedOn w:val="Standaardalinea-lettertype"/>
    <w:uiPriority w:val="22"/>
    <w:semiHidden/>
    <w:unhideWhenUsed/>
    <w:qFormat/>
    <w:rPr>
      <w:b/>
      <w:bCs/>
      <w:color w:val="3A3A3A" w:themeColor="text2"/>
    </w:rPr>
  </w:style>
  <w:style w:type="character" w:styleId="Subtielebenadr">
    <w:name w:val="Subtle Emphasis"/>
    <w:basedOn w:val="Standaardalinea-lettertype"/>
    <w:uiPriority w:val="19"/>
    <w:semiHidden/>
    <w:unhideWhenUsed/>
    <w:qFormat/>
    <w:rPr>
      <w:i/>
      <w:iCs/>
      <w:color w:val="3A3A3A" w:themeColor="text2"/>
    </w:rPr>
  </w:style>
  <w:style w:type="character" w:styleId="Subtieleverwijzing">
    <w:name w:val="Subtle Reference"/>
    <w:basedOn w:val="Standaardalinea-lettertype"/>
    <w:uiPriority w:val="31"/>
    <w:semiHidden/>
    <w:unhideWhenUsed/>
    <w:qFormat/>
    <w:rPr>
      <w:i/>
      <w:caps/>
      <w:smallCaps w:val="0"/>
      <w:color w:val="3A3A3A" w:themeColor="text2"/>
    </w:rPr>
  </w:style>
  <w:style w:type="paragraph" w:styleId="Kopvaninhoudsopgave">
    <w:name w:val="TOC Heading"/>
    <w:basedOn w:val="Kop1"/>
    <w:next w:val="Standaard"/>
    <w:uiPriority w:val="39"/>
    <w:unhideWhenUsed/>
    <w:qFormat/>
    <w:pPr>
      <w:outlineLvl w:val="9"/>
    </w:pPr>
  </w:style>
  <w:style w:type="character" w:customStyle="1" w:styleId="Kop3Teken">
    <w:name w:val="Kop 3 Teken"/>
    <w:basedOn w:val="Standaardalinea-lettertype"/>
    <w:link w:val="Kop3"/>
    <w:uiPriority w:val="9"/>
    <w:semiHidden/>
    <w:rPr>
      <w:rFonts w:asciiTheme="majorHAnsi" w:eastAsiaTheme="majorEastAsia" w:hAnsiTheme="majorHAnsi" w:cstheme="majorBidi"/>
      <w:b/>
      <w:i/>
      <w:szCs w:val="24"/>
    </w:rPr>
  </w:style>
  <w:style w:type="character" w:customStyle="1" w:styleId="Kop4Teken">
    <w:name w:val="Kop 4 Teken"/>
    <w:basedOn w:val="Standaardalinea-lettertype"/>
    <w:link w:val="Kop4"/>
    <w:uiPriority w:val="9"/>
    <w:semiHidden/>
    <w:rPr>
      <w:rFonts w:asciiTheme="majorHAnsi" w:eastAsiaTheme="majorEastAsia" w:hAnsiTheme="majorHAnsi" w:cstheme="majorBidi"/>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rPr>
  </w:style>
  <w:style w:type="character" w:customStyle="1" w:styleId="Kop6Teken">
    <w:name w:val="Kop 6 Teken"/>
    <w:basedOn w:val="Standaardalinea-lettertype"/>
    <w:link w:val="Kop6"/>
    <w:uiPriority w:val="9"/>
    <w:semiHidden/>
    <w:rPr>
      <w:rFonts w:asciiTheme="majorHAnsi" w:eastAsiaTheme="majorEastAsia" w:hAnsiTheme="majorHAnsi" w:cstheme="majorBidi"/>
      <w:b/>
      <w:sz w:val="24"/>
    </w:rPr>
  </w:style>
  <w:style w:type="character" w:customStyle="1" w:styleId="Kop7Teken">
    <w:name w:val="Kop 7 Teken"/>
    <w:basedOn w:val="Standaardalinea-lettertype"/>
    <w:link w:val="Kop7"/>
    <w:uiPriority w:val="9"/>
    <w:semiHidden/>
    <w:rPr>
      <w:rFonts w:asciiTheme="majorHAnsi" w:eastAsiaTheme="majorEastAsia" w:hAnsiTheme="majorHAnsi" w:cstheme="majorBidi"/>
      <w:b/>
      <w:i/>
      <w:iCs/>
      <w:sz w:val="24"/>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4"/>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sz w:val="24"/>
      <w:szCs w:val="21"/>
    </w:rPr>
  </w:style>
  <w:style w:type="paragraph" w:styleId="Inhopg1">
    <w:name w:val="toc 1"/>
    <w:basedOn w:val="Standaard"/>
    <w:next w:val="Standaard"/>
    <w:autoRedefine/>
    <w:uiPriority w:val="39"/>
    <w:unhideWhenUsed/>
    <w:rsid w:val="00E71FD4"/>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E71FD4"/>
    <w:pPr>
      <w:spacing w:after="0" w:line="240" w:lineRule="auto"/>
      <w:ind w:left="720"/>
      <w:contextualSpacing/>
    </w:pPr>
    <w:rPr>
      <w:rFonts w:eastAsiaTheme="minorEastAsia"/>
      <w:color w:val="auto"/>
      <w:sz w:val="24"/>
      <w:szCs w:val="24"/>
      <w:lang w:eastAsia="nl-NL" w:bidi="ar-SA"/>
    </w:rPr>
  </w:style>
  <w:style w:type="paragraph" w:styleId="Inhopg2">
    <w:name w:val="toc 2"/>
    <w:basedOn w:val="Standaard"/>
    <w:next w:val="Standaard"/>
    <w:autoRedefine/>
    <w:uiPriority w:val="39"/>
    <w:unhideWhenUsed/>
    <w:rsid w:val="00E71FD4"/>
    <w:pPr>
      <w:spacing w:after="100"/>
      <w:ind w:left="260"/>
    </w:pPr>
  </w:style>
  <w:style w:type="character" w:styleId="Hyperlink">
    <w:name w:val="Hyperlink"/>
    <w:basedOn w:val="Standaardalinea-lettertype"/>
    <w:uiPriority w:val="99"/>
    <w:unhideWhenUsed/>
    <w:rsid w:val="00E71FD4"/>
    <w:rPr>
      <w:color w:val="36A3B8" w:themeColor="hyperlink"/>
      <w:u w:val="single"/>
    </w:rPr>
  </w:style>
  <w:style w:type="character" w:styleId="Paginanummer">
    <w:name w:val="page number"/>
    <w:basedOn w:val="Standaardalinea-lettertype"/>
    <w:uiPriority w:val="99"/>
    <w:semiHidden/>
    <w:unhideWhenUsed/>
    <w:rsid w:val="00734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outer/Library/Containers/com.microsoft.Word/Data/Library/Caches/1043/TM10002077/Catalog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4D"/>
    <w:rsid w:val="001E2B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320B9624538D4C81225B73DCEB845E">
    <w:name w:val="DB320B9624538D4C81225B73DCEB845E"/>
  </w:style>
  <w:style w:type="paragraph" w:customStyle="1" w:styleId="72C9AF79A66D0F4E8003658F1A834DC3">
    <w:name w:val="72C9AF79A66D0F4E8003658F1A834DC3"/>
  </w:style>
  <w:style w:type="paragraph" w:customStyle="1" w:styleId="B54ED3EAB7B2DC48A95D8DCEE1451870">
    <w:name w:val="B54ED3EAB7B2DC48A95D8DCEE1451870"/>
  </w:style>
  <w:style w:type="paragraph" w:customStyle="1" w:styleId="4B515E5B56A6954EAA01D3EDEBD1545B">
    <w:name w:val="4B515E5B56A6954EAA01D3EDEBD1545B"/>
  </w:style>
  <w:style w:type="paragraph" w:customStyle="1" w:styleId="1313919291886E46921E70B5899CD1A9">
    <w:name w:val="1313919291886E46921E70B5899CD1A9"/>
  </w:style>
  <w:style w:type="paragraph" w:customStyle="1" w:styleId="2BB17F3B9E60E74C921BC9B50DB1F324">
    <w:name w:val="2BB17F3B9E60E74C921BC9B50DB1F324"/>
  </w:style>
  <w:style w:type="paragraph" w:customStyle="1" w:styleId="C65EF5B799952F4B896416682D6660E4">
    <w:name w:val="C65EF5B799952F4B896416682D6660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Catalogus.dotx</Template>
  <TotalTime>1</TotalTime>
  <Pages>7</Pages>
  <Words>899</Words>
  <Characters>4946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Eden</dc:creator>
  <cp:keywords/>
  <dc:description/>
  <cp:lastModifiedBy>Wouter Eden</cp:lastModifiedBy>
  <cp:revision>2</cp:revision>
  <dcterms:created xsi:type="dcterms:W3CDTF">2016-11-01T15:08:00Z</dcterms:created>
  <dcterms:modified xsi:type="dcterms:W3CDTF">2016-11-01T15:08:00Z</dcterms:modified>
</cp:coreProperties>
</file>